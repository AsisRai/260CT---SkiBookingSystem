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353" w:rsidRPr="00F96353" w:rsidRDefault="00F96353" w:rsidP="00F96353">
      <w:pPr>
        <w:jc w:val="center"/>
        <w:rPr>
          <w:rFonts w:ascii="Arial" w:hAnsi="Arial" w:cs="Arial"/>
          <w:sz w:val="36"/>
          <w:szCs w:val="36"/>
        </w:rPr>
      </w:pPr>
      <w:r w:rsidRPr="00F96353">
        <w:rPr>
          <w:rFonts w:ascii="Arial" w:hAnsi="Arial" w:cs="Arial"/>
          <w:sz w:val="36"/>
          <w:szCs w:val="36"/>
        </w:rPr>
        <w:t>Report</w:t>
      </w:r>
    </w:p>
    <w:p w:rsidR="00133039" w:rsidRDefault="00794F68">
      <w:r>
        <w:t>Week 1</w:t>
      </w:r>
    </w:p>
    <w:p w:rsidR="00794F68" w:rsidRDefault="00794F68">
      <w:r>
        <w:t xml:space="preserve">In the first week, we have been put into groups. Our groups is comprised of 4 individuals. We have looked at the prototype method that we’ve been given and have produced a detailed use case diagram, and analysed how many functionalities there are. We have also assigned different functionalities to each other, since there are only 4 of us in a group, jubad has decided to do booking system, Asis has chosen the registration system, Rakshak has been given the customer checking in functionality to do  and Harvey has been assigned the </w:t>
      </w:r>
      <w:r w:rsidR="001B7F68">
        <w:t>manager</w:t>
      </w:r>
      <w:r>
        <w:t xml:space="preserve"> tools functionality.</w:t>
      </w:r>
    </w:p>
    <w:p w:rsidR="00794F68" w:rsidRDefault="00794F68">
      <w:r>
        <w:t>Week 2:</w:t>
      </w:r>
    </w:p>
    <w:p w:rsidR="00794F68" w:rsidRDefault="00794F68">
      <w:r>
        <w:t>In week 2 we’</w:t>
      </w:r>
      <w:r w:rsidR="001B7F68">
        <w:t>ve continued working on the</w:t>
      </w:r>
      <w:r>
        <w:t xml:space="preserve"> </w:t>
      </w:r>
      <w:r w:rsidR="001B7F68">
        <w:t>use case</w:t>
      </w:r>
      <w:r>
        <w:t xml:space="preserve"> diagram and use case </w:t>
      </w:r>
      <w:r w:rsidR="001B7F68">
        <w:t>description</w:t>
      </w:r>
      <w:r>
        <w:t>.</w:t>
      </w:r>
      <w:r w:rsidR="001B7F68">
        <w:t xml:space="preserve"> We also started working on producing the use case diagrams and use case description for our individual functionality. This week we have been introduced to the layered models, therefore, we have started working on understanding how to come up with a layered model for our own functionality. We have also decided on how the system has to be implemented. As a group we have decided to produce this syst</w:t>
      </w:r>
      <w:r w:rsidR="00233921">
        <w:t xml:space="preserve">em in C# </w:t>
      </w:r>
      <w:r w:rsidR="001B7F68">
        <w:t>using visual studio.</w:t>
      </w:r>
    </w:p>
    <w:p w:rsidR="001B7F68" w:rsidRDefault="001B7F68"/>
    <w:p w:rsidR="001B7F68" w:rsidRDefault="001B7F68">
      <w:r>
        <w:t>Week 3:</w:t>
      </w:r>
    </w:p>
    <w:p w:rsidR="001B7F68" w:rsidRDefault="001B7F68">
      <w:r>
        <w:t xml:space="preserve">This week we have completed our use case diagram and descriptions. We have started to draw the 4 layered model. We have started learning about grasp patterns where we had to learn about different types of controllers and how they function. Moreover, we have made a start on programming our functionalities in c#. We’ve also started working on designing the database </w:t>
      </w:r>
      <w:r w:rsidR="00A105D0">
        <w:t>for the system and the front end look of the system.</w:t>
      </w:r>
    </w:p>
    <w:p w:rsidR="001B7F68" w:rsidRDefault="001B7F68">
      <w:r>
        <w:t>Week</w:t>
      </w:r>
      <w:r w:rsidR="00233921">
        <w:t xml:space="preserve"> </w:t>
      </w:r>
      <w:r>
        <w:t>4</w:t>
      </w:r>
      <w:r w:rsidR="00233921">
        <w:t xml:space="preserve"> and 5</w:t>
      </w:r>
      <w:r>
        <w:t>:</w:t>
      </w:r>
    </w:p>
    <w:p w:rsidR="001B7F68" w:rsidRDefault="00233921">
      <w:r>
        <w:t xml:space="preserve">We are still continuing to work on the creating the system, since C# is a new language to all four of us, we are starting from the basics, and working our way up. At this point we have </w:t>
      </w:r>
      <w:r w:rsidR="003836E7">
        <w:t>finished creating the database and tables</w:t>
      </w:r>
      <w:r>
        <w:t>.</w:t>
      </w:r>
      <w:r w:rsidR="003836E7">
        <w:t xml:space="preserve"> We are further researching on the connectivity of the database to the forms created. </w:t>
      </w:r>
      <w:r>
        <w:t xml:space="preserve">This week we met up for a group meeting outside of lessons to complete the 4 layered model for one of the system functionality. </w:t>
      </w:r>
    </w:p>
    <w:p w:rsidR="00233921" w:rsidRDefault="00233921">
      <w:r>
        <w:t>Week6:</w:t>
      </w:r>
    </w:p>
    <w:p w:rsidR="003836E7" w:rsidRDefault="003836E7">
      <w:r>
        <w:t xml:space="preserve">This week we are learning about gang of four design patterns. On the other hand, we have trouble going forward with database connectivity with forms. Therefore, we have decided to use different external methods to create database and connecting it by importing it. Rakshak has started working on the SQLite studio, whereas Jubad was trying to use Microsoft SQL server software to create database. On the other hand, the asis and harvinder have been working </w:t>
      </w:r>
      <w:r w:rsidR="00872319">
        <w:t xml:space="preserve">on </w:t>
      </w:r>
      <w:r>
        <w:t>getting their layered models done.</w:t>
      </w:r>
    </w:p>
    <w:p w:rsidR="003836E7" w:rsidRDefault="003836E7">
      <w:r>
        <w:t>Week 7</w:t>
      </w:r>
      <w:r w:rsidR="00872319">
        <w:t xml:space="preserve"> and week 8</w:t>
      </w:r>
      <w:r>
        <w:t>:</w:t>
      </w:r>
    </w:p>
    <w:p w:rsidR="00872319" w:rsidRDefault="00A105D0">
      <w:r>
        <w:t xml:space="preserve">In </w:t>
      </w:r>
      <w:r w:rsidR="00872319">
        <w:t xml:space="preserve">this week we have managed to design all the forms should look, but the booking and check in systems are quite hard to implement on code, as they are quite complex.  We have also been attending some of the support sessions to get more help on the layered models, Rakshak, jubad and asis have managed to complete the finalised version of their layered models. </w:t>
      </w:r>
    </w:p>
    <w:p w:rsidR="00872319" w:rsidRDefault="00872319"/>
    <w:p w:rsidR="00872319" w:rsidRDefault="00872319">
      <w:r>
        <w:t>Week 9:</w:t>
      </w:r>
    </w:p>
    <w:p w:rsidR="00562F58" w:rsidRDefault="009F2214">
      <w:r>
        <w:t xml:space="preserve">During this week, we have all managed to complete the layered models. Rakshak and jubad and harvinder are still working on their functionalities. Asis has managed to figure out how to update a table inside a database, through windows </w:t>
      </w:r>
      <w:r w:rsidR="00562F58">
        <w:t>form. Booking functionality has also been partly done, and in order to do checking in functionality, booking functionality needs to be fully completed.  Harvinder is still working on the four layered model and his Manager Tools functionality.</w:t>
      </w:r>
    </w:p>
    <w:p w:rsidR="00562F58" w:rsidRDefault="00562F58">
      <w:r>
        <w:t>Week 10:</w:t>
      </w:r>
    </w:p>
    <w:p w:rsidR="009F2214" w:rsidRDefault="00562F58">
      <w:r>
        <w:t>In this week we have completed the booking and registration completely and we are working on checking in functionality. Asis and jubad have received feedback on their functionalities and have started making the appropriate changes based on the feedback received. Rakshak is working his checking in functionality. On the other hand we have been working on implementing the gang of four patterns. We have also been writing our evaluation reports on our system and started to put all the work we did into our portfolios.</w:t>
      </w:r>
    </w:p>
    <w:p w:rsidR="00872319" w:rsidRDefault="00872319">
      <w:bookmarkStart w:id="0" w:name="_GoBack"/>
      <w:bookmarkEnd w:id="0"/>
    </w:p>
    <w:p w:rsidR="00872319" w:rsidRDefault="00872319"/>
    <w:p w:rsidR="00233921" w:rsidRDefault="00233921"/>
    <w:sectPr w:rsidR="0023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68"/>
    <w:rsid w:val="00133039"/>
    <w:rsid w:val="001B7F68"/>
    <w:rsid w:val="00233921"/>
    <w:rsid w:val="003836E7"/>
    <w:rsid w:val="00562F58"/>
    <w:rsid w:val="006511B9"/>
    <w:rsid w:val="00794F68"/>
    <w:rsid w:val="00872319"/>
    <w:rsid w:val="009F2214"/>
    <w:rsid w:val="00A105D0"/>
    <w:rsid w:val="00F96353"/>
    <w:rsid w:val="00FA4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BDAA5-580D-4CB4-A52C-9FADAE48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DE3D6163.dotm</Template>
  <TotalTime>1</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Rakshak Nalukurthi</dc:creator>
  <cp:keywords/>
  <dc:description/>
  <cp:lastModifiedBy>Rakshak Nalukurthi</cp:lastModifiedBy>
  <cp:revision>2</cp:revision>
  <dcterms:created xsi:type="dcterms:W3CDTF">2017-04-04T23:57:00Z</dcterms:created>
  <dcterms:modified xsi:type="dcterms:W3CDTF">2017-04-04T23:57:00Z</dcterms:modified>
</cp:coreProperties>
</file>